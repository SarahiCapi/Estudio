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50F393CC" w14:textId="6338AB91" w:rsidR="00F00EB0" w:rsidRPr="00F00EB0" w:rsidRDefault="00F00EB0" w:rsidP="00F00EB0">
      <w:pPr>
        <w:pStyle w:val="Heading1"/>
        <w:rPr>
          <w:rFonts w:ascii="Cambria" w:hAnsi="Cambria"/>
          <w:lang w:val="en-US"/>
        </w:rPr>
      </w:pPr>
      <w:r w:rsidRPr="00F00EB0">
        <w:rPr>
          <w:lang w:val="en-US"/>
        </w:rPr>
        <w:t>WHY ARE THERE SO M</w:t>
      </w:r>
      <w:r>
        <w:rPr>
          <w:lang w:val="en-US"/>
        </w:rPr>
        <w:t>ANY BUSINESS AND DATA SCIENCE BUZZWORDS</w:t>
      </w:r>
      <w:r w:rsidRPr="00F00EB0">
        <w:rPr>
          <w:rStyle w:val="Nmero1Char"/>
          <w:sz w:val="18"/>
          <w:szCs w:val="18"/>
        </w:rPr>
        <w:t>?</w:t>
      </w:r>
    </w:p>
    <w:p w14:paraId="2B79E0A9" w14:textId="0556EA51" w:rsidR="00F00EB0" w:rsidRDefault="00F00EB0" w:rsidP="00F00EB0">
      <w:pPr>
        <w:pStyle w:val="NoSpacing"/>
        <w:spacing w:after="4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7535A6" wp14:editId="09981872">
                <wp:simplePos x="0" y="0"/>
                <wp:positionH relativeFrom="column">
                  <wp:posOffset>70317</wp:posOffset>
                </wp:positionH>
                <wp:positionV relativeFrom="paragraph">
                  <wp:posOffset>52180</wp:posOffset>
                </wp:positionV>
                <wp:extent cx="360" cy="1800"/>
                <wp:effectExtent l="0" t="0" r="0" b="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DCEE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3" o:spid="_x0000_s1026" type="#_x0000_t75" style="position:absolute;margin-left:5.2pt;margin-top:3.75pt;width:.75pt;height: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">
                <v:imagedata r:id="rId9" o:title=""/>
              </v:shape>
            </w:pict>
          </mc:Fallback>
        </mc:AlternateContent>
      </w:r>
      <w:r>
        <w:t>Dentro de una compañía suelen encontrarse los siguientes equipos de trabajo:</w:t>
      </w:r>
    </w:p>
    <w:p w14:paraId="7DAC8E47" w14:textId="316212D9" w:rsidR="00F00EB0" w:rsidRDefault="00F00EB0" w:rsidP="00F00EB0">
      <w:pPr>
        <w:pStyle w:val="Bullets"/>
      </w:pPr>
      <w:r w:rsidRPr="00F00EB0">
        <w:rPr>
          <w:rStyle w:val="Heading2Char"/>
          <w:sz w:val="18"/>
          <w:szCs w:val="18"/>
        </w:rPr>
        <w:t>DATA TEAM:</w:t>
      </w:r>
      <w:r w:rsidRPr="00F00EB0">
        <w:rPr>
          <w:color w:val="AD72F7" w:themeColor="accent6"/>
          <w:sz w:val="14"/>
          <w:szCs w:val="10"/>
        </w:rPr>
        <w:t xml:space="preserve"> </w:t>
      </w:r>
      <w:r>
        <w:t>Este equipo trabaja con la base de datos para tenerla lista y poder hacer análisis con ella.</w:t>
      </w:r>
    </w:p>
    <w:p w14:paraId="5FDB46A8" w14:textId="5016D4B8" w:rsidR="00F00EB0" w:rsidRDefault="00F00EB0" w:rsidP="00F00EB0">
      <w:pPr>
        <w:pStyle w:val="Bullets"/>
      </w:pPr>
      <w:r w:rsidRPr="00F00EB0">
        <w:rPr>
          <w:rStyle w:val="Heading3Char"/>
          <w:sz w:val="18"/>
          <w:szCs w:val="18"/>
        </w:rPr>
        <w:t>BUSINESS INTELLIGENCE TEAM:</w:t>
      </w:r>
      <w:r w:rsidRPr="00F00EB0">
        <w:rPr>
          <w:color w:val="AD72F7" w:themeColor="accent6"/>
          <w:sz w:val="14"/>
          <w:szCs w:val="10"/>
        </w:rPr>
        <w:t xml:space="preserve"> </w:t>
      </w:r>
      <w:r w:rsidRPr="00055D7C">
        <w:t>Con la base de</w:t>
      </w:r>
      <w:r>
        <w:t xml:space="preserve"> datos limpia, este equipo realiza </w:t>
      </w:r>
      <w:proofErr w:type="spellStart"/>
      <w:r>
        <w:t>dashboards</w:t>
      </w:r>
      <w:proofErr w:type="spellEnd"/>
      <w:r>
        <w:t>.</w:t>
      </w:r>
    </w:p>
    <w:p w14:paraId="7F83409B" w14:textId="0E8E7B0B" w:rsidR="00F00EB0" w:rsidRDefault="00F00EB0" w:rsidP="00F00EB0">
      <w:pPr>
        <w:pStyle w:val="Bullets"/>
      </w:pPr>
      <w:r w:rsidRPr="00F00EB0">
        <w:rPr>
          <w:rStyle w:val="Heading4Char"/>
          <w:sz w:val="18"/>
          <w:szCs w:val="18"/>
        </w:rPr>
        <w:t>DATA SCIENCE TEAM:</w:t>
      </w:r>
      <w:r w:rsidRPr="00F00EB0">
        <w:rPr>
          <w:sz w:val="14"/>
          <w:szCs w:val="10"/>
        </w:rPr>
        <w:t xml:space="preserve"> </w:t>
      </w:r>
      <w:r w:rsidRPr="00055D7C">
        <w:t>Creará modelos par</w:t>
      </w:r>
      <w:r>
        <w:t>a poder predecir o hacer estimaciones.</w:t>
      </w:r>
    </w:p>
    <w:p w14:paraId="0B12FBBD" w14:textId="7250319D" w:rsidR="00F00EB0" w:rsidRDefault="00F00EB0" w:rsidP="00F00EB0">
      <w:pPr>
        <w:pStyle w:val="Bullets"/>
        <w:numPr>
          <w:ilvl w:val="0"/>
          <w:numId w:val="0"/>
        </w:numPr>
        <w:rPr>
          <w:rStyle w:val="Heading4Char"/>
          <w:sz w:val="18"/>
          <w:szCs w:val="18"/>
        </w:rPr>
      </w:pPr>
    </w:p>
    <w:p w14:paraId="098C3778" w14:textId="54CE407A" w:rsidR="00F00EB0" w:rsidRPr="00055D7C" w:rsidRDefault="00F00EB0" w:rsidP="00F00EB0">
      <w:pPr>
        <w:pStyle w:val="Heading5"/>
      </w:pPr>
      <w:r>
        <w:t>ANALYSIS VS ANALYTICS</w:t>
      </w:r>
    </w:p>
    <w:p w14:paraId="3267C68C" w14:textId="5EB62108" w:rsidR="00F00EB0" w:rsidRDefault="00F00EB0" w:rsidP="00F00EB0">
      <w:pPr>
        <w:pStyle w:val="NoSpacing"/>
        <w:spacing w:after="46"/>
      </w:pPr>
      <w:r>
        <w:t xml:space="preserve">En esencia, el </w:t>
      </w:r>
      <w:r>
        <w:rPr>
          <w:b/>
          <w:bCs/>
          <w:color w:val="72F7C8" w:themeColor="accent2"/>
        </w:rPr>
        <w:t>a</w:t>
      </w:r>
      <w:r w:rsidRPr="00F00EB0">
        <w:rPr>
          <w:b/>
          <w:bCs/>
          <w:color w:val="72F7C8" w:themeColor="accent2"/>
        </w:rPr>
        <w:t>nálisis</w:t>
      </w:r>
      <w:r>
        <w:t xml:space="preserve"> se enfoca en el pasado para poder explicar </w:t>
      </w:r>
      <w:r w:rsidRPr="00F00EB0">
        <w:rPr>
          <w:b/>
          <w:bCs/>
          <w:color w:val="72F7C8" w:themeColor="accent2"/>
        </w:rPr>
        <w:t>el cómo</w:t>
      </w:r>
      <w:r w:rsidRPr="00724D9B">
        <w:rPr>
          <w:color w:val="FF99CC"/>
        </w:rPr>
        <w:t xml:space="preserve"> </w:t>
      </w:r>
      <w:r>
        <w:t xml:space="preserve">o </w:t>
      </w:r>
      <w:r w:rsidRPr="00F00EB0">
        <w:rPr>
          <w:b/>
          <w:bCs/>
          <w:color w:val="72F7C8" w:themeColor="accent2"/>
        </w:rPr>
        <w:t>el porqué</w:t>
      </w:r>
      <w:r w:rsidRPr="00724D9B">
        <w:rPr>
          <w:color w:val="FF99CC"/>
        </w:rPr>
        <w:t xml:space="preserve"> </w:t>
      </w:r>
      <w:r>
        <w:t>de las cosas. Mientras que la Analítica explora los escenarios futuros.</w:t>
      </w:r>
    </w:p>
    <w:p w14:paraId="5238C758" w14:textId="42E974CE" w:rsidR="00F00EB0" w:rsidRDefault="00F00EB0" w:rsidP="00F00EB0">
      <w:pPr>
        <w:pStyle w:val="NoSpacing"/>
        <w:spacing w:after="4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FC8311A" wp14:editId="5E106984">
                <wp:simplePos x="0" y="0"/>
                <wp:positionH relativeFrom="column">
                  <wp:posOffset>74157</wp:posOffset>
                </wp:positionH>
                <wp:positionV relativeFrom="paragraph">
                  <wp:posOffset>52538</wp:posOffset>
                </wp:positionV>
                <wp:extent cx="1440" cy="360"/>
                <wp:effectExtent l="38100" t="38100" r="36830" b="3810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5C21E" id="Ink 231" o:spid="_x0000_s1026" type="#_x0000_t75" style="position:absolute;margin-left:5.5pt;margin-top:3.8pt;width:.8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">
                <v:imagedata r:id="rId11" o:title=""/>
              </v:shape>
            </w:pict>
          </mc:Fallback>
        </mc:AlternateContent>
      </w:r>
      <w:r>
        <w:t xml:space="preserve">La </w:t>
      </w:r>
      <w:r w:rsidRPr="00F00EB0">
        <w:rPr>
          <w:b/>
          <w:bCs/>
          <w:color w:val="72F7C8" w:themeColor="accent2"/>
        </w:rPr>
        <w:t>a</w:t>
      </w:r>
      <w:r w:rsidRPr="00F00EB0">
        <w:rPr>
          <w:b/>
          <w:bCs/>
          <w:color w:val="72F7C8" w:themeColor="accent2"/>
        </w:rPr>
        <w:t>nalítica</w:t>
      </w:r>
      <w:r>
        <w:t xml:space="preserve"> es </w:t>
      </w:r>
      <w:r w:rsidRPr="00F00EB0">
        <w:rPr>
          <w:b/>
          <w:bCs/>
          <w:color w:val="72F7C8" w:themeColor="accent2"/>
        </w:rPr>
        <w:t>la aplicación</w:t>
      </w:r>
      <w:r>
        <w:t xml:space="preserve"> de la </w:t>
      </w:r>
      <w:r w:rsidRPr="00F00EB0">
        <w:rPr>
          <w:b/>
          <w:bCs/>
          <w:color w:val="72F7C8" w:themeColor="accent2"/>
        </w:rPr>
        <w:t>lógica</w:t>
      </w:r>
      <w:r>
        <w:t xml:space="preserve"> y el </w:t>
      </w:r>
      <w:r w:rsidRPr="00F00EB0">
        <w:rPr>
          <w:b/>
          <w:bCs/>
          <w:color w:val="72F7C8" w:themeColor="accent2"/>
        </w:rPr>
        <w:t>razonamiento computacional</w:t>
      </w:r>
      <w:r>
        <w:t xml:space="preserve"> para buscar qué se puede hacer en el futuro. Suele dividirse en dos áreas.</w:t>
      </w:r>
    </w:p>
    <w:p w14:paraId="674456AE" w14:textId="50A3D48A" w:rsidR="00F00EB0" w:rsidRDefault="00F00EB0" w:rsidP="00F00EB0">
      <w:pPr>
        <w:pStyle w:val="Bullets"/>
      </w:pPr>
      <w:r w:rsidRPr="00F00EB0">
        <w:rPr>
          <w:rStyle w:val="Heading7Char"/>
          <w:sz w:val="18"/>
          <w:szCs w:val="18"/>
        </w:rPr>
        <w:t>ANALÍTICA CUALITATIVA:</w:t>
      </w:r>
      <w:r w:rsidRPr="00F00EB0">
        <w:rPr>
          <w:sz w:val="14"/>
          <w:szCs w:val="10"/>
        </w:rPr>
        <w:t xml:space="preserve"> </w:t>
      </w:r>
      <w:r>
        <w:t xml:space="preserve">Combina la </w:t>
      </w:r>
      <w:r w:rsidRPr="00DE272D">
        <w:t xml:space="preserve">intuición, experiencia y el análisis </w:t>
      </w:r>
      <w:r>
        <w:t xml:space="preserve">para decir </w:t>
      </w:r>
      <w:r w:rsidRPr="00DE272D">
        <w:t>qué hacer</w:t>
      </w:r>
      <w:r>
        <w:t>.</w:t>
      </w:r>
    </w:p>
    <w:p w14:paraId="29D570B7" w14:textId="6E8E0474" w:rsidR="00F00EB0" w:rsidRDefault="00F00EB0" w:rsidP="00743E7A">
      <w:pPr>
        <w:pStyle w:val="Bullets"/>
      </w:pPr>
      <w:r w:rsidRPr="00F00EB0">
        <w:rPr>
          <w:rStyle w:val="Ttulo8Char"/>
          <w:sz w:val="18"/>
          <w:szCs w:val="18"/>
        </w:rPr>
        <w:t>ANALÍTICA CUANTITATIVA:</w:t>
      </w:r>
      <w:r w:rsidRPr="00F00EB0">
        <w:rPr>
          <w:sz w:val="14"/>
          <w:szCs w:val="10"/>
        </w:rPr>
        <w:t xml:space="preserve"> </w:t>
      </w:r>
      <w:r>
        <w:t xml:space="preserve">Se aplican </w:t>
      </w:r>
      <w:r w:rsidRPr="00DE272D">
        <w:t xml:space="preserve">fórmulas y algoritmos </w:t>
      </w:r>
      <w:r>
        <w:t>a los datos que fueron obtenidos del análisis.</w:t>
      </w:r>
    </w:p>
    <w:p w14:paraId="594DB78C" w14:textId="158754CC" w:rsidR="00743E7A" w:rsidRDefault="00743E7A" w:rsidP="00743E7A">
      <w:pPr>
        <w:pStyle w:val="Bullets"/>
        <w:numPr>
          <w:ilvl w:val="0"/>
          <w:numId w:val="0"/>
        </w:numPr>
        <w:rPr>
          <w:rStyle w:val="Ttulo8Char"/>
          <w:sz w:val="18"/>
          <w:szCs w:val="18"/>
        </w:rPr>
      </w:pPr>
    </w:p>
    <w:p w14:paraId="03CCCEE9" w14:textId="25400B95" w:rsidR="00743E7A" w:rsidRDefault="00743E7A" w:rsidP="00743E7A">
      <w:pPr>
        <w:pStyle w:val="Ttulo9"/>
        <w:rPr>
          <w:lang w:val="en-US"/>
        </w:rPr>
      </w:pPr>
      <w:r w:rsidRPr="00743E7A">
        <w:rPr>
          <w:lang w:val="en-US"/>
        </w:rPr>
        <w:t>INTRO TO BUSINESS ANALYTICS, D</w:t>
      </w:r>
      <w:r>
        <w:rPr>
          <w:lang w:val="en-US"/>
        </w:rPr>
        <w:t>ATA ANALYTICS AND DATA SCIENCE</w:t>
      </w:r>
    </w:p>
    <w:p w14:paraId="11387CE8" w14:textId="5A81BC5B" w:rsidR="00743E7A" w:rsidRDefault="00A71DC9" w:rsidP="00A71DC9">
      <w:pPr>
        <w:pStyle w:val="Bullets"/>
      </w:pPr>
      <w:r w:rsidRPr="00A71DC9">
        <w:rPr>
          <w:rStyle w:val="Ttulo10Char"/>
          <w:sz w:val="18"/>
          <w:szCs w:val="18"/>
        </w:rPr>
        <w:t>DATA SCIENCE:</w:t>
      </w:r>
      <w:r w:rsidRPr="00A71DC9">
        <w:rPr>
          <w:sz w:val="14"/>
          <w:szCs w:val="10"/>
        </w:rPr>
        <w:t xml:space="preserve"> </w:t>
      </w:r>
      <w:r w:rsidRPr="00A71DC9">
        <w:t>Es una d</w:t>
      </w:r>
      <w:r>
        <w:t xml:space="preserve">isciplina que recae en la </w:t>
      </w:r>
      <w:r w:rsidRPr="00A71DC9">
        <w:rPr>
          <w:b/>
          <w:bCs/>
          <w:color w:val="AD72F7" w:themeColor="accent6"/>
        </w:rPr>
        <w:t xml:space="preserve">disponibilidad </w:t>
      </w:r>
      <w:r>
        <w:t xml:space="preserve">de los datos, la cual, puede ser usada para mejorar la </w:t>
      </w:r>
      <w:r w:rsidRPr="00A71DC9">
        <w:rPr>
          <w:b/>
          <w:bCs/>
          <w:color w:val="AD72F7" w:themeColor="accent6"/>
        </w:rPr>
        <w:t>exactitud</w:t>
      </w:r>
      <w:r>
        <w:t xml:space="preserve"> de las predicciones.</w:t>
      </w:r>
    </w:p>
    <w:p w14:paraId="69F35D9F" w14:textId="3DDBF641" w:rsidR="00A71DC9" w:rsidRPr="00A71DC9" w:rsidRDefault="00A71DC9" w:rsidP="00A71DC9">
      <w:pPr>
        <w:pStyle w:val="Bullets"/>
        <w:numPr>
          <w:ilvl w:val="0"/>
          <w:numId w:val="0"/>
        </w:numPr>
        <w:ind w:left="142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5FD3DD6" wp14:editId="4B154B93">
            <wp:simplePos x="0" y="0"/>
            <wp:positionH relativeFrom="column">
              <wp:posOffset>128270</wp:posOffset>
            </wp:positionH>
            <wp:positionV relativeFrom="paragraph">
              <wp:posOffset>82550</wp:posOffset>
            </wp:positionV>
            <wp:extent cx="3128010" cy="1577340"/>
            <wp:effectExtent l="0" t="0" r="0" b="3810"/>
            <wp:wrapNone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21D4.tmp"/>
                    <pic:cNvPicPr/>
                  </pic:nvPicPr>
                  <pic:blipFill rotWithShape="1">
                    <a:blip r:embed="rId12" cstate="print">
                      <a:clrChange>
                        <a:clrFrom>
                          <a:srgbClr val="FCF8EE"/>
                        </a:clrFrom>
                        <a:clrTo>
                          <a:srgbClr val="FCF8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7025" b="18403"/>
                    <a:stretch/>
                  </pic:blipFill>
                  <pic:spPr bwMode="auto">
                    <a:xfrm>
                      <a:off x="0" y="0"/>
                      <a:ext cx="312801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1DCFE" w14:textId="23AF97F0" w:rsidR="00F00EB0" w:rsidRPr="00A71DC9" w:rsidRDefault="00F00EB0" w:rsidP="00F00EB0">
      <w:pPr>
        <w:pStyle w:val="NoSpacing"/>
        <w:spacing w:after="46"/>
      </w:pPr>
    </w:p>
    <w:p w14:paraId="6B97E52C" w14:textId="77777777" w:rsidR="00F00EB0" w:rsidRPr="00A71DC9" w:rsidRDefault="00F00EB0" w:rsidP="00F00EB0">
      <w:pPr>
        <w:pStyle w:val="NoSpacing"/>
        <w:spacing w:after="46"/>
      </w:pPr>
    </w:p>
    <w:p w14:paraId="3D3FAE37" w14:textId="77777777" w:rsidR="00F00EB0" w:rsidRPr="00A71DC9" w:rsidRDefault="00F00EB0" w:rsidP="00F00EB0">
      <w:pPr>
        <w:pStyle w:val="NoSpacing"/>
        <w:spacing w:after="46"/>
      </w:pPr>
    </w:p>
    <w:p w14:paraId="4F0B36BE" w14:textId="77777777" w:rsidR="00F00EB0" w:rsidRPr="00A71DC9" w:rsidRDefault="00F00EB0" w:rsidP="00F00EB0">
      <w:pPr>
        <w:pStyle w:val="NoSpacing"/>
        <w:spacing w:after="46"/>
      </w:pPr>
    </w:p>
    <w:p w14:paraId="7C3FEACA" w14:textId="77777777" w:rsidR="00F00EB0" w:rsidRPr="00A71DC9" w:rsidRDefault="00F00EB0" w:rsidP="00F00EB0">
      <w:pPr>
        <w:pStyle w:val="NoSpacing"/>
        <w:spacing w:after="46"/>
      </w:pPr>
    </w:p>
    <w:p w14:paraId="3B1F4A6F" w14:textId="77777777" w:rsidR="00F00EB0" w:rsidRPr="00A71DC9" w:rsidRDefault="00F00EB0" w:rsidP="00F00EB0">
      <w:pPr>
        <w:pStyle w:val="NoSpacing"/>
        <w:spacing w:after="46"/>
      </w:pPr>
    </w:p>
    <w:p w14:paraId="3A775253" w14:textId="77777777" w:rsidR="00F00EB0" w:rsidRPr="00A71DC9" w:rsidRDefault="00F00EB0" w:rsidP="00F00EB0">
      <w:pPr>
        <w:pStyle w:val="NoSpacing"/>
        <w:spacing w:after="46"/>
      </w:pPr>
    </w:p>
    <w:p w14:paraId="0E9E175E" w14:textId="77777777" w:rsidR="00F00EB0" w:rsidRPr="00A71DC9" w:rsidRDefault="00F00EB0" w:rsidP="00F00EB0">
      <w:pPr>
        <w:pStyle w:val="NoSpacing"/>
        <w:spacing w:after="46"/>
      </w:pPr>
    </w:p>
    <w:p w14:paraId="61F32320" w14:textId="77777777" w:rsidR="00F00EB0" w:rsidRPr="00A71DC9" w:rsidRDefault="00F00EB0" w:rsidP="00F00EB0">
      <w:pPr>
        <w:pStyle w:val="NoSpacing"/>
        <w:spacing w:after="46"/>
      </w:pPr>
    </w:p>
    <w:p w14:paraId="47976262" w14:textId="77777777" w:rsidR="00F00EB0" w:rsidRPr="00A71DC9" w:rsidRDefault="00F00EB0" w:rsidP="00F00EB0">
      <w:pPr>
        <w:pStyle w:val="NoSpacing"/>
        <w:spacing w:after="46"/>
      </w:pPr>
    </w:p>
    <w:p w14:paraId="15A628B0" w14:textId="75D6A9BE" w:rsidR="00F00EB0" w:rsidRPr="00A71DC9" w:rsidRDefault="00A71DC9" w:rsidP="00F00EB0">
      <w:pPr>
        <w:pStyle w:val="NoSpacing"/>
        <w:spacing w:after="46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19EDD64" wp14:editId="4B20D587">
            <wp:simplePos x="0" y="0"/>
            <wp:positionH relativeFrom="column">
              <wp:posOffset>406400</wp:posOffset>
            </wp:positionH>
            <wp:positionV relativeFrom="paragraph">
              <wp:posOffset>10795</wp:posOffset>
            </wp:positionV>
            <wp:extent cx="1950720" cy="365760"/>
            <wp:effectExtent l="0" t="0" r="0" b="0"/>
            <wp:wrapNone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21D4.tmp"/>
                    <pic:cNvPicPr/>
                  </pic:nvPicPr>
                  <pic:blipFill rotWithShape="1">
                    <a:blip r:embed="rId13" cstate="print">
                      <a:clrChange>
                        <a:clrFrom>
                          <a:srgbClr val="FCF8EE"/>
                        </a:clrFrom>
                        <a:clrTo>
                          <a:srgbClr val="FCF8EE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4" t="82497" r="26749" b="211"/>
                    <a:stretch/>
                  </pic:blipFill>
                  <pic:spPr bwMode="auto">
                    <a:xfrm>
                      <a:off x="0" y="0"/>
                      <a:ext cx="195072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3AEAC" w14:textId="4B46CA96" w:rsidR="00F00EB0" w:rsidRPr="00A71DC9" w:rsidRDefault="00F00EB0" w:rsidP="00F00EB0">
      <w:pPr>
        <w:pStyle w:val="NoSpacing"/>
        <w:spacing w:after="46"/>
        <w:rPr>
          <w:lang w:val="en-US"/>
        </w:rPr>
      </w:pPr>
    </w:p>
    <w:p w14:paraId="4B00C1F1" w14:textId="02252872" w:rsidR="00F00EB0" w:rsidRDefault="00F00EB0" w:rsidP="00F00EB0">
      <w:pPr>
        <w:pStyle w:val="NoSpacing"/>
        <w:spacing w:after="46"/>
        <w:rPr>
          <w:lang w:val="en-US"/>
        </w:rPr>
      </w:pPr>
    </w:p>
    <w:p w14:paraId="668D4353" w14:textId="5610FF13" w:rsidR="00A71DC9" w:rsidRPr="003C2DA4" w:rsidRDefault="00A71DC9" w:rsidP="00A71DC9">
      <w:pPr>
        <w:pStyle w:val="Ttulo10"/>
        <w:rPr>
          <w:rFonts w:ascii="Cambria" w:hAnsi="Cambria"/>
          <w:lang w:val="en-US"/>
          <w14:textOutline w14:w="9525" w14:cap="rnd" w14:cmpd="sng" w14:algn="ctr">
            <w14:solidFill>
              <w14:srgbClr w14:val="E872F7"/>
            </w14:solidFill>
            <w14:prstDash w14:val="solid"/>
            <w14:bevel/>
          </w14:textOutline>
        </w:rPr>
      </w:pPr>
      <w:r>
        <w:rPr>
          <w:lang w:val="en-US"/>
          <w14:textOutline w14:w="9525" w14:cap="rnd" w14:cmpd="sng" w14:algn="ctr">
            <w14:solidFill>
              <w14:srgbClr w14:val="E872F7"/>
            </w14:solidFill>
            <w14:prstDash w14:val="solid"/>
            <w14:bevel/>
          </w14:textOutline>
        </w:rPr>
        <w:t xml:space="preserve">ADDING BUSINESS INTELLIGENCE </w:t>
      </w:r>
      <w:r w:rsidRPr="003C2DA4">
        <w:rPr>
          <w:rStyle w:val="Nmero11Char"/>
        </w:rPr>
        <w:t>(</w:t>
      </w:r>
      <w:r>
        <w:rPr>
          <w:lang w:val="en-US"/>
          <w14:textOutline w14:w="9525" w14:cap="rnd" w14:cmpd="sng" w14:algn="ctr">
            <w14:solidFill>
              <w14:srgbClr w14:val="E872F7"/>
            </w14:solidFill>
            <w14:prstDash w14:val="solid"/>
            <w14:bevel/>
          </w14:textOutline>
        </w:rPr>
        <w:t>BI</w:t>
      </w:r>
      <w:r w:rsidRPr="003C2DA4">
        <w:rPr>
          <w:rStyle w:val="Nmero11Char"/>
        </w:rPr>
        <w:t>)</w:t>
      </w:r>
      <w:r>
        <w:rPr>
          <w:lang w:val="en-US"/>
          <w14:textOutline w14:w="9525" w14:cap="rnd" w14:cmpd="sng" w14:algn="ctr">
            <w14:solidFill>
              <w14:srgbClr w14:val="E872F7"/>
            </w14:solidFill>
            <w14:prstDash w14:val="solid"/>
            <w14:bevel/>
          </w14:textOutline>
        </w:rPr>
        <w:t xml:space="preserve">, MACHINE LEARNING </w:t>
      </w:r>
      <w:r w:rsidR="003C2DA4" w:rsidRPr="003C2DA4">
        <w:rPr>
          <w:rStyle w:val="Nmero11Char"/>
        </w:rPr>
        <w:t>(</w:t>
      </w:r>
      <w:r>
        <w:rPr>
          <w:lang w:val="en-US"/>
          <w14:textOutline w14:w="9525" w14:cap="rnd" w14:cmpd="sng" w14:algn="ctr">
            <w14:solidFill>
              <w14:srgbClr w14:val="E872F7"/>
            </w14:solidFill>
            <w14:prstDash w14:val="solid"/>
            <w14:bevel/>
          </w14:textOutline>
        </w:rPr>
        <w:t>ML</w:t>
      </w:r>
      <w:r w:rsidR="003C2DA4" w:rsidRPr="003C2DA4">
        <w:rPr>
          <w:rStyle w:val="Nmero11Char"/>
        </w:rPr>
        <w:t>)</w:t>
      </w:r>
      <w:r>
        <w:rPr>
          <w:lang w:val="en-US"/>
          <w14:textOutline w14:w="9525" w14:cap="rnd" w14:cmpd="sng" w14:algn="ctr">
            <w14:solidFill>
              <w14:srgbClr w14:val="E872F7"/>
            </w14:solidFill>
            <w14:prstDash w14:val="solid"/>
            <w14:bevel/>
          </w14:textOutline>
        </w:rPr>
        <w:t xml:space="preserve"> AND AI TO THE PICTURE</w:t>
      </w:r>
    </w:p>
    <w:p w14:paraId="7C5F4DF5" w14:textId="08D8782C" w:rsidR="003C2DA4" w:rsidRDefault="003C2DA4" w:rsidP="003C2DA4">
      <w:pPr>
        <w:pStyle w:val="Bullets"/>
      </w:pPr>
      <w:r w:rsidRPr="003C2DA4">
        <w:rPr>
          <w:rStyle w:val="Ttulo10Char"/>
          <w:sz w:val="18"/>
          <w:szCs w:val="18"/>
          <w14:textOutline w14:w="9525" w14:cap="rnd" w14:cmpd="sng" w14:algn="ctr">
            <w14:solidFill>
              <w14:srgbClr w14:val="EA6CC0"/>
            </w14:solidFill>
            <w14:prstDash w14:val="solid"/>
            <w14:bevel/>
          </w14:textOutline>
        </w:rPr>
        <w:t>BUSINESS INTELLIGENCE:</w:t>
      </w:r>
      <w:r w:rsidRPr="003C2DA4">
        <w:rPr>
          <w:sz w:val="14"/>
          <w:szCs w:val="10"/>
          <w14:textOutline w14:w="9525" w14:cap="rnd" w14:cmpd="sng" w14:algn="ctr">
            <w14:solidFill>
              <w14:srgbClr w14:val="EA6CC0"/>
            </w14:solidFill>
            <w14:prstDash w14:val="solid"/>
            <w14:bevel/>
          </w14:textOutline>
        </w:rPr>
        <w:t xml:space="preserve"> </w:t>
      </w:r>
      <w:r w:rsidRPr="003C2DA4">
        <w:t xml:space="preserve">Es el proceso de </w:t>
      </w:r>
      <w:r w:rsidRPr="003C2DA4">
        <w:rPr>
          <w:b/>
          <w:bCs/>
          <w:color w:val="EA6CC0"/>
        </w:rPr>
        <w:t>analizar y reportar</w:t>
      </w:r>
      <w:r w:rsidRPr="003C2DA4">
        <w:rPr>
          <w:color w:val="EA6CC0"/>
        </w:rPr>
        <w:t xml:space="preserve"> </w:t>
      </w:r>
      <w:r>
        <w:t xml:space="preserve">datos comerciales históricos. Su objetivo es </w:t>
      </w:r>
      <w:r w:rsidRPr="003C2DA4">
        <w:rPr>
          <w:b/>
          <w:bCs/>
          <w:color w:val="EA6CC0"/>
        </w:rPr>
        <w:t>explicar</w:t>
      </w:r>
      <w:r>
        <w:t xml:space="preserve"> </w:t>
      </w:r>
      <w:r w:rsidRPr="003C2DA4">
        <w:rPr>
          <w:b/>
          <w:bCs/>
          <w:color w:val="EA6CC0"/>
        </w:rPr>
        <w:t>eventos pasados</w:t>
      </w:r>
      <w:r>
        <w:t xml:space="preserve"> usando </w:t>
      </w:r>
      <w:proofErr w:type="spellStart"/>
      <w:r>
        <w:t>business</w:t>
      </w:r>
      <w:proofErr w:type="spellEnd"/>
      <w:r>
        <w:t xml:space="preserve"> data. También es el </w:t>
      </w:r>
      <w:r w:rsidRPr="003C2DA4">
        <w:rPr>
          <w:b/>
          <w:bCs/>
          <w:color w:val="EA6CC0"/>
        </w:rPr>
        <w:t>paso preliminar</w:t>
      </w:r>
      <w:r>
        <w:t xml:space="preserve"> del análisis predictivo pues analiza datos pasados, extraer información útil y crear modelos apropiados. </w:t>
      </w:r>
    </w:p>
    <w:p w14:paraId="7386E076" w14:textId="68784FB0" w:rsidR="003C2DA4" w:rsidRDefault="003C2DA4" w:rsidP="003C2DA4">
      <w:pPr>
        <w:pStyle w:val="Bullets"/>
      </w:pPr>
      <w:r w:rsidRPr="003C2DA4">
        <w:rPr>
          <w:rStyle w:val="Ttulo10Char"/>
          <w:sz w:val="18"/>
          <w:szCs w:val="18"/>
          <w14:textOutline w14:w="9525" w14:cap="rnd" w14:cmpd="sng" w14:algn="ctr">
            <w14:solidFill>
              <w14:srgbClr w14:val="F77290"/>
            </w14:solidFill>
            <w14:prstDash w14:val="solid"/>
            <w14:bevel/>
          </w14:textOutline>
        </w:rPr>
        <w:t>MACHINE LEARNING:</w:t>
      </w:r>
      <w:r w:rsidRPr="003C2DA4">
        <w:rPr>
          <w14:textOutline w14:w="9525" w14:cap="rnd" w14:cmpd="sng" w14:algn="ctr">
            <w14:solidFill>
              <w14:srgbClr w14:val="F77290"/>
            </w14:solidFill>
            <w14:prstDash w14:val="solid"/>
            <w14:bevel/>
          </w14:textOutline>
        </w:rPr>
        <w:t xml:space="preserve"> </w:t>
      </w:r>
      <w:r w:rsidRPr="003C2DA4">
        <w:t>Es la habilida</w:t>
      </w:r>
      <w:r>
        <w:t xml:space="preserve">d de las máquinas para </w:t>
      </w:r>
      <w:r w:rsidRPr="003C2DA4">
        <w:rPr>
          <w:b/>
          <w:bCs/>
          <w:color w:val="F77290"/>
        </w:rPr>
        <w:t xml:space="preserve">predecir resultados </w:t>
      </w:r>
      <w:r>
        <w:t xml:space="preserve">sin ser </w:t>
      </w:r>
      <w:r w:rsidRPr="003C2DA4">
        <w:rPr>
          <w:b/>
          <w:bCs/>
          <w:color w:val="F77290"/>
        </w:rPr>
        <w:t>explícitamente programadas</w:t>
      </w:r>
      <w:r>
        <w:t xml:space="preserve">. En otras palabras, el objetivo de ML es </w:t>
      </w:r>
      <w:r w:rsidRPr="003C2DA4">
        <w:rPr>
          <w:b/>
          <w:bCs/>
          <w:color w:val="F77290"/>
        </w:rPr>
        <w:t>implementar algoritmos</w:t>
      </w:r>
      <w:r>
        <w:t xml:space="preserve"> que permitan a las máquinas recibir datos para así </w:t>
      </w:r>
      <w:r w:rsidRPr="003C2DA4">
        <w:rPr>
          <w:b/>
          <w:bCs/>
          <w:color w:val="F77290"/>
        </w:rPr>
        <w:t xml:space="preserve">hacer predicciones, analizar patrones </w:t>
      </w:r>
      <w:r w:rsidRPr="003C2DA4">
        <w:t>y</w:t>
      </w:r>
      <w:r w:rsidRPr="003C2DA4">
        <w:rPr>
          <w:b/>
          <w:bCs/>
          <w:color w:val="F77290"/>
        </w:rPr>
        <w:t xml:space="preserve"> dar recomendaciones</w:t>
      </w:r>
      <w:r>
        <w:t xml:space="preserve">. </w:t>
      </w:r>
    </w:p>
    <w:p w14:paraId="6A960726" w14:textId="63FF3E9F" w:rsidR="003C2DA4" w:rsidRPr="003C2DA4" w:rsidRDefault="003C2DA4" w:rsidP="003C2DA4">
      <w:pPr>
        <w:pStyle w:val="Bullets"/>
      </w:pPr>
      <w:r w:rsidRPr="0046397A">
        <w:rPr>
          <w:rStyle w:val="Ttulo10Char"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ARTIFICIAL INTELLIGENCE:</w:t>
      </w:r>
      <w:r w:rsidRPr="0046397A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t xml:space="preserve">Simula </w:t>
      </w:r>
      <w:r w:rsidR="0046397A">
        <w:t xml:space="preserve">con computadoras </w:t>
      </w:r>
      <w:r>
        <w:t xml:space="preserve">el conocimiento y toma de decisiones </w:t>
      </w:r>
      <w:r w:rsidR="0046397A">
        <w:t xml:space="preserve">humanas. </w:t>
      </w:r>
    </w:p>
    <w:p w14:paraId="33D498C8" w14:textId="0A02BD4B" w:rsidR="00F00EB0" w:rsidRPr="003C2DA4" w:rsidRDefault="0046397A" w:rsidP="00F00EB0">
      <w:pPr>
        <w:pStyle w:val="NoSpacing"/>
        <w:spacing w:after="46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74164F4" wp14:editId="5AB076A1">
            <wp:simplePos x="0" y="0"/>
            <wp:positionH relativeFrom="column">
              <wp:posOffset>131368</wp:posOffset>
            </wp:positionH>
            <wp:positionV relativeFrom="paragraph">
              <wp:posOffset>76200</wp:posOffset>
            </wp:positionV>
            <wp:extent cx="3124200" cy="1695450"/>
            <wp:effectExtent l="0" t="0" r="0" b="0"/>
            <wp:wrapNone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4431E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5" t="2387" r="1353" b="9085"/>
                    <a:stretch/>
                  </pic:blipFill>
                  <pic:spPr bwMode="auto">
                    <a:xfrm>
                      <a:off x="0" y="0"/>
                      <a:ext cx="31242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F60C24" w14:textId="5B3D9D09" w:rsidR="00F00EB0" w:rsidRPr="003C2DA4" w:rsidRDefault="00F00EB0" w:rsidP="00F00EB0">
      <w:pPr>
        <w:pStyle w:val="NoSpacing"/>
        <w:spacing w:after="46"/>
      </w:pPr>
    </w:p>
    <w:p w14:paraId="633CB8F6" w14:textId="7725526A" w:rsidR="00F00EB0" w:rsidRPr="003C2DA4" w:rsidRDefault="00F00EB0" w:rsidP="00F00EB0">
      <w:pPr>
        <w:pStyle w:val="NoSpacing"/>
        <w:spacing w:after="46"/>
      </w:pPr>
    </w:p>
    <w:p w14:paraId="2B90A72F" w14:textId="1B9B9ACC" w:rsidR="00F00EB0" w:rsidRPr="003C2DA4" w:rsidRDefault="00F00EB0" w:rsidP="00F00EB0">
      <w:pPr>
        <w:pStyle w:val="NoSpacing"/>
        <w:spacing w:after="46"/>
      </w:pPr>
    </w:p>
    <w:p w14:paraId="676A8C8A" w14:textId="3AA3E034" w:rsidR="00F00EB0" w:rsidRPr="003C2DA4" w:rsidRDefault="00F00EB0" w:rsidP="00F00EB0">
      <w:pPr>
        <w:pStyle w:val="NoSpacing"/>
        <w:spacing w:after="46"/>
      </w:pPr>
    </w:p>
    <w:p w14:paraId="7D9E7B7F" w14:textId="41AEB73C" w:rsidR="00F00EB0" w:rsidRPr="003C2DA4" w:rsidRDefault="00F00EB0" w:rsidP="00F00EB0">
      <w:pPr>
        <w:pStyle w:val="NoSpacing"/>
        <w:spacing w:after="46"/>
      </w:pPr>
    </w:p>
    <w:p w14:paraId="43F4B085" w14:textId="0BE386C6" w:rsidR="00F00EB0" w:rsidRPr="003C2DA4" w:rsidRDefault="00F00EB0" w:rsidP="00F00EB0">
      <w:pPr>
        <w:pStyle w:val="NoSpacing"/>
        <w:spacing w:after="46"/>
      </w:pPr>
    </w:p>
    <w:p w14:paraId="1D24C20C" w14:textId="77777777" w:rsidR="00F00EB0" w:rsidRPr="003C2DA4" w:rsidRDefault="00F00EB0" w:rsidP="00F00EB0">
      <w:pPr>
        <w:pStyle w:val="NoSpacing"/>
        <w:spacing w:after="46"/>
      </w:pPr>
    </w:p>
    <w:p w14:paraId="26351722" w14:textId="77777777" w:rsidR="00F00EB0" w:rsidRPr="003C2DA4" w:rsidRDefault="00F00EB0" w:rsidP="00F00EB0">
      <w:pPr>
        <w:pStyle w:val="NoSpacing"/>
        <w:spacing w:after="46"/>
      </w:pPr>
    </w:p>
    <w:p w14:paraId="5DC545D9" w14:textId="77777777" w:rsidR="00F00EB0" w:rsidRPr="003C2DA4" w:rsidRDefault="00F00EB0" w:rsidP="00F00EB0">
      <w:pPr>
        <w:pStyle w:val="NoSpacing"/>
        <w:spacing w:after="46"/>
      </w:pPr>
    </w:p>
    <w:p w14:paraId="74156F25" w14:textId="77777777" w:rsidR="00F00EB0" w:rsidRPr="003C2DA4" w:rsidRDefault="00F00EB0" w:rsidP="00F00EB0">
      <w:pPr>
        <w:pStyle w:val="NoSpacing"/>
        <w:spacing w:after="46"/>
      </w:pPr>
    </w:p>
    <w:p w14:paraId="7555CC0F" w14:textId="4083A027" w:rsidR="00F00EB0" w:rsidRPr="003C2DA4" w:rsidRDefault="0046397A" w:rsidP="00F00EB0">
      <w:pPr>
        <w:pStyle w:val="NoSpacing"/>
        <w:spacing w:after="46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351DD59" wp14:editId="3EC3DA6D">
            <wp:simplePos x="0" y="0"/>
            <wp:positionH relativeFrom="column">
              <wp:posOffset>394258</wp:posOffset>
            </wp:positionH>
            <wp:positionV relativeFrom="paragraph">
              <wp:posOffset>78740</wp:posOffset>
            </wp:positionV>
            <wp:extent cx="1756410" cy="152400"/>
            <wp:effectExtent l="0" t="0" r="0" b="0"/>
            <wp:wrapNone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4431E.tmp"/>
                    <pic:cNvPicPr/>
                  </pic:nvPicPr>
                  <pic:blipFill rotWithShape="1">
                    <a:blip r:embed="rId15" cstate="print">
                      <a:clrChange>
                        <a:clrFrom>
                          <a:srgbClr val="FCF8EE"/>
                        </a:clrFrom>
                        <a:clrTo>
                          <a:srgbClr val="FCF8EE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4" t="91312" r="34084" b="730"/>
                    <a:stretch/>
                  </pic:blipFill>
                  <pic:spPr bwMode="auto">
                    <a:xfrm>
                      <a:off x="0" y="0"/>
                      <a:ext cx="175641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251C2" w14:textId="76C355ED" w:rsidR="00F00EB0" w:rsidRPr="003C2DA4" w:rsidRDefault="00F00EB0" w:rsidP="00F00EB0">
      <w:pPr>
        <w:pStyle w:val="NoSpacing"/>
        <w:spacing w:after="46"/>
      </w:pPr>
    </w:p>
    <w:p w14:paraId="5D87787C" w14:textId="1F7D4E5D" w:rsidR="00F00EB0" w:rsidRDefault="0046397A" w:rsidP="0046397A">
      <w:pPr>
        <w:pStyle w:val="Heading2"/>
        <w:rPr>
          <w:lang w:val="en-US"/>
        </w:rPr>
      </w:pPr>
      <w:r w:rsidRPr="0046397A">
        <w:rPr>
          <w:lang w:val="en-US"/>
        </w:rPr>
        <w:t>AN OVERVIEW OF DATA S</w:t>
      </w:r>
      <w:r>
        <w:rPr>
          <w:lang w:val="en-US"/>
        </w:rPr>
        <w:t>CIENCE INFOGRAPHIC</w:t>
      </w:r>
    </w:p>
    <w:p w14:paraId="2534131D" w14:textId="77777777" w:rsidR="0046397A" w:rsidRPr="0046397A" w:rsidRDefault="0046397A" w:rsidP="0046397A">
      <w:pPr>
        <w:rPr>
          <w:lang w:val="en-US"/>
        </w:rPr>
      </w:pPr>
      <w:bookmarkStart w:id="0" w:name="_GoBack"/>
      <w:bookmarkEnd w:id="0"/>
    </w:p>
    <w:p w14:paraId="31261460" w14:textId="7A5409D0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1CE86CDC" w14:textId="7896477C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1BA5006D" w14:textId="7C287C2A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240E1A89" w14:textId="07C48AAA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4C1CB171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03D01452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60A84037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31B46130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700134CB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79533F16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09A82C33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13B46816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0B09D961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13E5195C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570A9DF6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4D5AC168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2DBA80DC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66EE35BC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5B9067E1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4DEE02DF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3EF10093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3EAFDFE5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7C2D1B85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6985BA85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4A516E3C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30FEDF8C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3CD2B8FA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7B0F34B8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11667840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231FD70A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17895F6B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0C1E5BF9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03BB199B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3BD200FD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027CADCD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04243451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7BF7CCA9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6C7359EE" w14:textId="77777777" w:rsidR="00F00EB0" w:rsidRPr="0046397A" w:rsidRDefault="00F00EB0" w:rsidP="00F00EB0">
      <w:pPr>
        <w:pStyle w:val="NoSpacing"/>
        <w:spacing w:after="46"/>
        <w:rPr>
          <w:lang w:val="en-US"/>
        </w:rPr>
      </w:pPr>
    </w:p>
    <w:p w14:paraId="204DFBC5" w14:textId="77777777" w:rsidR="008A130B" w:rsidRPr="0046397A" w:rsidRDefault="008A130B" w:rsidP="00F00EB0">
      <w:pPr>
        <w:pStyle w:val="Heading1"/>
        <w:rPr>
          <w:lang w:val="en-US"/>
        </w:rPr>
      </w:pPr>
    </w:p>
    <w:p w14:paraId="6AC0753A" w14:textId="77777777" w:rsidR="008A130B" w:rsidRPr="0046397A" w:rsidRDefault="008A130B" w:rsidP="008A130B">
      <w:pPr>
        <w:rPr>
          <w:lang w:val="en-US"/>
        </w:rPr>
      </w:pPr>
    </w:p>
    <w:p w14:paraId="745E28E7" w14:textId="77777777" w:rsidR="008A130B" w:rsidRPr="0046397A" w:rsidRDefault="008A130B" w:rsidP="008A130B">
      <w:pPr>
        <w:rPr>
          <w:lang w:val="en-US"/>
        </w:rPr>
      </w:pPr>
    </w:p>
    <w:p w14:paraId="5B542944" w14:textId="77777777" w:rsidR="008A130B" w:rsidRPr="0046397A" w:rsidRDefault="008A130B" w:rsidP="008A130B">
      <w:pPr>
        <w:rPr>
          <w:lang w:val="en-US"/>
        </w:rPr>
      </w:pPr>
    </w:p>
    <w:p w14:paraId="46BFFF9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EBC9D7E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4F2C49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06D8CB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5BBD52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1ECBAAA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1C1FDE0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A35466E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8DBAB7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E4D2B2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17E335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18564B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575393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D20B511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ACF2EF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949486A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B6BFB6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899542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D3EF213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2D9B7CB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56CA803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476369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618D48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19D6C0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F45F221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966AE8F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343843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034B4EF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10E051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1E588F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DC518A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D4F376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30D2C80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B7132A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0B0BF6E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7ACB07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6FB507F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24C14F8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BCD393F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B1A06D7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08567F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8F1F399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51B2D5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EA8417F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7E57098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81D275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17A6627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FADDF8E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C6607F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14BEC6A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8B97101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D310CAE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DC03678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1F66978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538EC33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3CA1E9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C0389C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ECA513E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29B943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591A98B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0220FB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5C2A21F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6D25EA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F85C28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9855033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A62781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EA6C43B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EC2E13A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547471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A7EE8B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1B37B0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D8338E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E2B81D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621C3BE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85F1C4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3CD8C5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F8EB64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0F2E02A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08E6B19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2AF6EA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F33FA7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81BA6B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7D8311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BDF50E9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12FDE8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478996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1A15B9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6433D31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C8F6762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47DC15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76EFCE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7E9CD2B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F709F84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EA4944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AD9FF80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82BADD1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EB7D603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D99F593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566EE2F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706F4E6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60EE1875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92D38EA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6ED3EE0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1691F75C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8CB520B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2B177718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E409A60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4F6F39BA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79068123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0995237D" w14:textId="77777777" w:rsidR="0071208E" w:rsidRPr="0046397A" w:rsidRDefault="0071208E" w:rsidP="0071208E">
      <w:pPr>
        <w:pStyle w:val="NoSpacing"/>
        <w:spacing w:after="46"/>
        <w:rPr>
          <w:lang w:val="en-US"/>
        </w:rPr>
      </w:pPr>
    </w:p>
    <w:p w14:paraId="397F2AFB" w14:textId="77777777" w:rsidR="00273297" w:rsidRPr="0046397A" w:rsidRDefault="00273297" w:rsidP="0071208E">
      <w:pPr>
        <w:pStyle w:val="NoSpacing"/>
        <w:spacing w:after="20"/>
        <w:rPr>
          <w:lang w:val="en-US"/>
        </w:rPr>
      </w:pPr>
    </w:p>
    <w:sectPr w:rsidR="00273297" w:rsidRPr="0046397A" w:rsidSect="00E117C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-284" w:right="282" w:bottom="284" w:left="284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935A" w14:textId="77777777" w:rsidR="003275BE" w:rsidRDefault="003275BE" w:rsidP="0071208E">
      <w:r>
        <w:separator/>
      </w:r>
    </w:p>
  </w:endnote>
  <w:endnote w:type="continuationSeparator" w:id="0">
    <w:p w14:paraId="5517D7E9" w14:textId="77777777" w:rsidR="003275BE" w:rsidRDefault="003275BE" w:rsidP="0071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w Al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ra Font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7DD5" w14:textId="77777777" w:rsidR="00273297" w:rsidRDefault="00273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A9A01" w14:textId="77777777" w:rsidR="00273297" w:rsidRDefault="00273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4B2B" w14:textId="77777777" w:rsidR="00273297" w:rsidRDefault="00273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7F8E" w14:textId="77777777" w:rsidR="003275BE" w:rsidRDefault="003275BE" w:rsidP="0071208E">
      <w:r>
        <w:separator/>
      </w:r>
    </w:p>
  </w:footnote>
  <w:footnote w:type="continuationSeparator" w:id="0">
    <w:p w14:paraId="34287395" w14:textId="77777777" w:rsidR="003275BE" w:rsidRDefault="003275BE" w:rsidP="00712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F1239" w14:textId="77777777" w:rsidR="00273297" w:rsidRDefault="00273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30E4" w14:textId="77777777" w:rsidR="00273297" w:rsidRDefault="00273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20E3" w14:textId="77777777" w:rsidR="00273297" w:rsidRDefault="00273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5A6B"/>
    <w:multiLevelType w:val="hybridMultilevel"/>
    <w:tmpl w:val="D3001D3C"/>
    <w:lvl w:ilvl="0" w:tplc="11A8B74C">
      <w:start w:val="1"/>
      <w:numFmt w:val="decimal"/>
      <w:pStyle w:val="Lista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3746"/>
    <w:multiLevelType w:val="hybridMultilevel"/>
    <w:tmpl w:val="6BC037B6"/>
    <w:lvl w:ilvl="0" w:tplc="8C0668A0">
      <w:start w:val="1"/>
      <w:numFmt w:val="bullet"/>
      <w:pStyle w:val="Bullets"/>
      <w:lvlText w:val="o"/>
      <w:lvlJc w:val="left"/>
      <w:pPr>
        <w:ind w:left="644" w:hanging="360"/>
      </w:pPr>
      <w:rPr>
        <w:rFonts w:ascii="Courier New" w:hAnsi="Courier New" w:cs="Courier New" w:hint="default"/>
        <w:color w:val="000000"/>
        <w:sz w:val="18"/>
        <w:szCs w:val="18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67478B"/>
    <w:multiLevelType w:val="hybridMultilevel"/>
    <w:tmpl w:val="C5141742"/>
    <w:lvl w:ilvl="0" w:tplc="B56C8C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99CC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E1F5C"/>
    <w:multiLevelType w:val="hybridMultilevel"/>
    <w:tmpl w:val="A9F6DD88"/>
    <w:lvl w:ilvl="0" w:tplc="4AE0EE1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BCF772" w:themeColor="background2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743F5"/>
    <w:multiLevelType w:val="hybridMultilevel"/>
    <w:tmpl w:val="443AD86A"/>
    <w:lvl w:ilvl="0" w:tplc="DB7CAE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D72F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0"/>
    <w:rsid w:val="00043D0F"/>
    <w:rsid w:val="000852DE"/>
    <w:rsid w:val="0016269C"/>
    <w:rsid w:val="001B728C"/>
    <w:rsid w:val="001D41B7"/>
    <w:rsid w:val="002024E1"/>
    <w:rsid w:val="00251248"/>
    <w:rsid w:val="00273297"/>
    <w:rsid w:val="00316528"/>
    <w:rsid w:val="003275BE"/>
    <w:rsid w:val="0036108B"/>
    <w:rsid w:val="00383B56"/>
    <w:rsid w:val="003A186D"/>
    <w:rsid w:val="003A6E5D"/>
    <w:rsid w:val="003C2DA4"/>
    <w:rsid w:val="0046397A"/>
    <w:rsid w:val="00626A18"/>
    <w:rsid w:val="00662191"/>
    <w:rsid w:val="006F3849"/>
    <w:rsid w:val="0071208E"/>
    <w:rsid w:val="00743E7A"/>
    <w:rsid w:val="00895190"/>
    <w:rsid w:val="008A130B"/>
    <w:rsid w:val="009D3918"/>
    <w:rsid w:val="00A6029E"/>
    <w:rsid w:val="00A71DC9"/>
    <w:rsid w:val="00AD3370"/>
    <w:rsid w:val="00B03CF9"/>
    <w:rsid w:val="00BA7BEB"/>
    <w:rsid w:val="00C26C67"/>
    <w:rsid w:val="00CD2E79"/>
    <w:rsid w:val="00D87E58"/>
    <w:rsid w:val="00E117CF"/>
    <w:rsid w:val="00F00EB0"/>
    <w:rsid w:val="00F5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  <w14:docId w14:val="487E735A"/>
  <w15:chartTrackingRefBased/>
  <w15:docId w15:val="{AF2095A7-9CC1-4372-B7D0-A5C7626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aliases w:val="Título 1"/>
    <w:basedOn w:val="NoSpacing"/>
    <w:next w:val="Normal"/>
    <w:link w:val="Heading1Char"/>
    <w:uiPriority w:val="9"/>
    <w:qFormat/>
    <w:rsid w:val="003A186D"/>
    <w:pPr>
      <w:outlineLvl w:val="0"/>
    </w:pPr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rgbClr w14:val="F77272"/>
        </w14:solidFill>
        <w14:prstDash w14:val="solid"/>
        <w14:bevel/>
      </w14:textOutline>
    </w:rPr>
  </w:style>
  <w:style w:type="paragraph" w:styleId="Heading2">
    <w:name w:val="heading 2"/>
    <w:aliases w:val="Título 2"/>
    <w:basedOn w:val="Heading1"/>
    <w:next w:val="Normal"/>
    <w:link w:val="Heading2Char"/>
    <w:uiPriority w:val="9"/>
    <w:unhideWhenUsed/>
    <w:qFormat/>
    <w:rsid w:val="00316528"/>
    <w:pPr>
      <w:outlineLvl w:val="1"/>
    </w:pPr>
    <w:rPr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Heading3">
    <w:name w:val="heading 3"/>
    <w:aliases w:val="Título 3"/>
    <w:basedOn w:val="Heading2"/>
    <w:next w:val="Normal"/>
    <w:link w:val="Heading3Char"/>
    <w:uiPriority w:val="9"/>
    <w:unhideWhenUsed/>
    <w:qFormat/>
    <w:rsid w:val="00316528"/>
    <w:pPr>
      <w:outlineLvl w:val="2"/>
    </w:pPr>
    <w:rPr>
      <w14:textOutline w14:w="9525" w14:cap="rnd" w14:cmpd="sng" w14:algn="ctr">
        <w14:solidFill>
          <w14:schemeClr w14:val="tx2"/>
        </w14:solidFill>
        <w14:prstDash w14:val="solid"/>
        <w14:bevel/>
      </w14:textOutline>
    </w:rPr>
  </w:style>
  <w:style w:type="paragraph" w:styleId="Heading4">
    <w:name w:val="heading 4"/>
    <w:aliases w:val="Título 4"/>
    <w:basedOn w:val="Heading3"/>
    <w:next w:val="Normal"/>
    <w:link w:val="Heading4Char"/>
    <w:uiPriority w:val="9"/>
    <w:unhideWhenUsed/>
    <w:qFormat/>
    <w:rsid w:val="00316528"/>
    <w:pPr>
      <w:outlineLvl w:val="3"/>
    </w:pPr>
    <w:rPr>
      <w14:textOutline w14:w="9525" w14:cap="rnd" w14:cmpd="sng" w14:algn="ctr">
        <w14:solidFill>
          <w14:schemeClr w14:val="bg2"/>
        </w14:solidFill>
        <w14:prstDash w14:val="solid"/>
        <w14:bevel/>
      </w14:textOutline>
    </w:rPr>
  </w:style>
  <w:style w:type="paragraph" w:styleId="Heading5">
    <w:name w:val="heading 5"/>
    <w:aliases w:val="Título 5"/>
    <w:basedOn w:val="Heading4"/>
    <w:next w:val="Normal"/>
    <w:link w:val="Heading5Char"/>
    <w:uiPriority w:val="9"/>
    <w:unhideWhenUsed/>
    <w:qFormat/>
    <w:rsid w:val="00316528"/>
    <w:pPr>
      <w:outlineLvl w:val="4"/>
    </w:pPr>
    <w:rPr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Heading6">
    <w:name w:val="heading 6"/>
    <w:aliases w:val="Título 6"/>
    <w:basedOn w:val="Heading5"/>
    <w:next w:val="Normal"/>
    <w:link w:val="Heading6Char"/>
    <w:uiPriority w:val="9"/>
    <w:unhideWhenUsed/>
    <w:qFormat/>
    <w:rsid w:val="00316528"/>
    <w:pPr>
      <w:outlineLvl w:val="5"/>
    </w:pPr>
    <w:rPr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ing7">
    <w:name w:val="heading 7"/>
    <w:aliases w:val="Título 7"/>
    <w:basedOn w:val="Heading6"/>
    <w:next w:val="Normal"/>
    <w:link w:val="Heading7Char"/>
    <w:uiPriority w:val="9"/>
    <w:unhideWhenUsed/>
    <w:qFormat/>
    <w:rsid w:val="00316528"/>
    <w:pPr>
      <w:outlineLvl w:val="6"/>
    </w:pPr>
    <w:rPr>
      <w14:textOutline w14:w="9525" w14:cap="rnd" w14:cmpd="sng" w14:algn="ctr">
        <w14:solidFill>
          <w14:schemeClr w14:val="accent3"/>
        </w14:solidFill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08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08E"/>
  </w:style>
  <w:style w:type="paragraph" w:styleId="Footer">
    <w:name w:val="footer"/>
    <w:basedOn w:val="Normal"/>
    <w:link w:val="FooterChar"/>
    <w:uiPriority w:val="99"/>
    <w:unhideWhenUsed/>
    <w:rsid w:val="0071208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08E"/>
  </w:style>
  <w:style w:type="paragraph" w:styleId="NoSpacing">
    <w:name w:val="No Spacing"/>
    <w:uiPriority w:val="1"/>
    <w:qFormat/>
    <w:rsid w:val="00895190"/>
    <w:rPr>
      <w:color w:val="FFFFFF"/>
      <w:sz w:val="18"/>
    </w:rPr>
  </w:style>
  <w:style w:type="character" w:customStyle="1" w:styleId="Heading1Char">
    <w:name w:val="Heading 1 Char"/>
    <w:aliases w:val="Título 1 Char"/>
    <w:basedOn w:val="DefaultParagraphFont"/>
    <w:link w:val="Heading1"/>
    <w:uiPriority w:val="9"/>
    <w:rsid w:val="003A186D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rgbClr w14:val="F77272"/>
        </w14:solidFill>
        <w14:prstDash w14:val="solid"/>
        <w14:bevel/>
      </w14:textOutline>
    </w:rPr>
  </w:style>
  <w:style w:type="character" w:customStyle="1" w:styleId="Heading2Char">
    <w:name w:val="Heading 2 Char"/>
    <w:aliases w:val="Título 2 Char"/>
    <w:basedOn w:val="DefaultParagraphFont"/>
    <w:link w:val="Heading2"/>
    <w:uiPriority w:val="9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Heading3Char">
    <w:name w:val="Heading 3 Char"/>
    <w:aliases w:val="Título 3 Char"/>
    <w:basedOn w:val="DefaultParagraphFont"/>
    <w:link w:val="Heading3"/>
    <w:uiPriority w:val="9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tx2"/>
        </w14:solidFill>
        <w14:prstDash w14:val="solid"/>
        <w14:bevel/>
      </w14:textOutline>
    </w:rPr>
  </w:style>
  <w:style w:type="character" w:customStyle="1" w:styleId="Heading4Char">
    <w:name w:val="Heading 4 Char"/>
    <w:aliases w:val="Título 4 Char"/>
    <w:basedOn w:val="DefaultParagraphFont"/>
    <w:link w:val="Heading4"/>
    <w:uiPriority w:val="9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bg2"/>
        </w14:solidFill>
        <w14:prstDash w14:val="solid"/>
        <w14:bevel/>
      </w14:textOutline>
    </w:rPr>
  </w:style>
  <w:style w:type="character" w:customStyle="1" w:styleId="Heading5Char">
    <w:name w:val="Heading 5 Char"/>
    <w:aliases w:val="Título 5 Char"/>
    <w:basedOn w:val="DefaultParagraphFont"/>
    <w:link w:val="Heading5"/>
    <w:uiPriority w:val="9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6Char">
    <w:name w:val="Heading 6 Char"/>
    <w:aliases w:val="Título 6 Char"/>
    <w:basedOn w:val="DefaultParagraphFont"/>
    <w:link w:val="Heading6"/>
    <w:uiPriority w:val="9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character" w:customStyle="1" w:styleId="Heading7Char">
    <w:name w:val="Heading 7 Char"/>
    <w:aliases w:val="Título 7 Char"/>
    <w:basedOn w:val="DefaultParagraphFont"/>
    <w:link w:val="Heading7"/>
    <w:uiPriority w:val="9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3"/>
        </w14:solidFill>
        <w14:prstDash w14:val="solid"/>
        <w14:bevel/>
      </w14:textOutline>
    </w:rPr>
  </w:style>
  <w:style w:type="paragraph" w:customStyle="1" w:styleId="Nmero1">
    <w:name w:val="Número 1"/>
    <w:basedOn w:val="Heading1"/>
    <w:link w:val="Nmero1Char"/>
    <w:qFormat/>
    <w:rsid w:val="003A186D"/>
    <w:rPr>
      <w:rFonts w:ascii="Now Alt Light" w:hAnsi="Now Alt Light"/>
      <w:color w:val="F77272" w:themeColor="text1"/>
      <w:sz w:val="19"/>
      <w:szCs w:val="20"/>
    </w:rPr>
  </w:style>
  <w:style w:type="paragraph" w:customStyle="1" w:styleId="Nmero2">
    <w:name w:val="Número 2"/>
    <w:basedOn w:val="Nmero1"/>
    <w:link w:val="Nmero2Char"/>
    <w:qFormat/>
    <w:rsid w:val="00662191"/>
    <w:rPr>
      <w:color w:val="F7A772" w:themeColor="background1"/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Nmero1Char">
    <w:name w:val="Número 1 Char"/>
    <w:basedOn w:val="Heading1Char"/>
    <w:link w:val="Nmero1"/>
    <w:rsid w:val="003A186D"/>
    <w:rPr>
      <w:rFonts w:ascii="Now Alt Light" w:hAnsi="Now Alt Light"/>
      <w:b/>
      <w:bCs/>
      <w:color w:val="F77272" w:themeColor="text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rgbClr w14:val="F77272"/>
        </w14:solidFill>
        <w14:prstDash w14:val="solid"/>
        <w14:bevel/>
      </w14:textOutline>
    </w:rPr>
  </w:style>
  <w:style w:type="paragraph" w:customStyle="1" w:styleId="Nmero3">
    <w:name w:val="Número 3"/>
    <w:basedOn w:val="Nmero2"/>
    <w:link w:val="Nmero3Char"/>
    <w:qFormat/>
    <w:rsid w:val="00662191"/>
    <w:rPr>
      <w14:textOutline w14:w="9525" w14:cap="rnd" w14:cmpd="sng" w14:algn="ctr">
        <w14:solidFill>
          <w14:schemeClr w14:val="tx2"/>
        </w14:solidFill>
        <w14:prstDash w14:val="solid"/>
        <w14:bevel/>
      </w14:textOutline>
    </w:rPr>
  </w:style>
  <w:style w:type="character" w:customStyle="1" w:styleId="Nmero2Char">
    <w:name w:val="Número 2 Char"/>
    <w:basedOn w:val="Heading2Char"/>
    <w:link w:val="Nmero2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Nmero4">
    <w:name w:val="Número 4"/>
    <w:basedOn w:val="Nmero3"/>
    <w:link w:val="Nmero4Char"/>
    <w:qFormat/>
    <w:rsid w:val="00662191"/>
    <w:rPr>
      <w14:textOutline w14:w="9525" w14:cap="rnd" w14:cmpd="sng" w14:algn="ctr">
        <w14:solidFill>
          <w14:schemeClr w14:val="bg2"/>
        </w14:solidFill>
        <w14:prstDash w14:val="solid"/>
        <w14:bevel/>
      </w14:textOutline>
    </w:rPr>
  </w:style>
  <w:style w:type="character" w:customStyle="1" w:styleId="Nmero3Char">
    <w:name w:val="Número 3 Char"/>
    <w:basedOn w:val="Heading3Char"/>
    <w:link w:val="Nmero3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tx2"/>
        </w14:solidFill>
        <w14:prstDash w14:val="solid"/>
        <w14:bevel/>
      </w14:textOutline>
    </w:rPr>
  </w:style>
  <w:style w:type="paragraph" w:customStyle="1" w:styleId="Nmero5">
    <w:name w:val="Número 5"/>
    <w:basedOn w:val="Nmero4"/>
    <w:link w:val="Nmero5Char"/>
    <w:qFormat/>
    <w:rsid w:val="00662191"/>
    <w:rPr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Nmero4Char">
    <w:name w:val="Número 4 Char"/>
    <w:basedOn w:val="Heading4Char"/>
    <w:link w:val="Nmero4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bg2"/>
        </w14:solidFill>
        <w14:prstDash w14:val="solid"/>
        <w14:bevel/>
      </w14:textOutline>
    </w:rPr>
  </w:style>
  <w:style w:type="paragraph" w:customStyle="1" w:styleId="Nmero6">
    <w:name w:val="Número 6"/>
    <w:basedOn w:val="Nmero3"/>
    <w:link w:val="Nmero6Char"/>
    <w:qFormat/>
    <w:rsid w:val="00662191"/>
    <w:rPr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character" w:customStyle="1" w:styleId="Nmero5Char">
    <w:name w:val="Número 5 Char"/>
    <w:basedOn w:val="Heading5Char"/>
    <w:link w:val="Nmero5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customStyle="1" w:styleId="Nmero7">
    <w:name w:val="Número 7"/>
    <w:basedOn w:val="Nmero6"/>
    <w:link w:val="Nmero7Char"/>
    <w:qFormat/>
    <w:rsid w:val="00662191"/>
    <w:rPr>
      <w14:textOutline w14:w="9525" w14:cap="rnd" w14:cmpd="sng" w14:algn="ctr">
        <w14:solidFill>
          <w14:schemeClr w14:val="accent3"/>
        </w14:solidFill>
        <w14:prstDash w14:val="solid"/>
        <w14:bevel/>
      </w14:textOutline>
    </w:rPr>
  </w:style>
  <w:style w:type="character" w:customStyle="1" w:styleId="Nmero6Char">
    <w:name w:val="Número 6 Char"/>
    <w:basedOn w:val="Heading6Char"/>
    <w:link w:val="Nmero6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customStyle="1" w:styleId="Nmero">
    <w:name w:val="Número"/>
    <w:basedOn w:val="Normal"/>
    <w:link w:val="NmeroChar"/>
    <w:rsid w:val="00383B56"/>
    <w:rPr>
      <w:rFonts w:ascii="Now Alt Light" w:hAnsi="Now Alt Light"/>
      <w:sz w:val="14"/>
      <w:szCs w:val="14"/>
    </w:rPr>
  </w:style>
  <w:style w:type="character" w:customStyle="1" w:styleId="Nmero7Char">
    <w:name w:val="Número 7 Char"/>
    <w:basedOn w:val="Heading7Char"/>
    <w:link w:val="Nmero7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3"/>
        </w14:solidFill>
        <w14:prstDash w14:val="solid"/>
        <w14:bevel/>
      </w14:textOutline>
    </w:rPr>
  </w:style>
  <w:style w:type="paragraph" w:customStyle="1" w:styleId="Bullets">
    <w:name w:val="Bullets"/>
    <w:basedOn w:val="Nmero"/>
    <w:link w:val="BulletsChar"/>
    <w:qFormat/>
    <w:rsid w:val="00273297"/>
    <w:pPr>
      <w:numPr>
        <w:numId w:val="2"/>
      </w:numPr>
      <w:ind w:left="284" w:hanging="142"/>
    </w:pPr>
    <w:rPr>
      <w:rFonts w:asciiTheme="minorHAnsi" w:hAnsiTheme="minorHAnsi"/>
      <w:color w:val="FFFFFF"/>
      <w:sz w:val="18"/>
    </w:rPr>
  </w:style>
  <w:style w:type="character" w:customStyle="1" w:styleId="NmeroChar">
    <w:name w:val="Número Char"/>
    <w:basedOn w:val="DefaultParagraphFont"/>
    <w:link w:val="Nmero"/>
    <w:rsid w:val="00383B56"/>
    <w:rPr>
      <w:rFonts w:ascii="Now Alt Light" w:hAnsi="Now Alt Light"/>
      <w:sz w:val="14"/>
      <w:szCs w:val="14"/>
    </w:rPr>
  </w:style>
  <w:style w:type="character" w:styleId="Strong">
    <w:name w:val="Strong"/>
    <w:aliases w:val="Bold"/>
    <w:basedOn w:val="DefaultParagraphFont"/>
    <w:uiPriority w:val="22"/>
    <w:rsid w:val="00383B56"/>
    <w:rPr>
      <w:rFonts w:asciiTheme="minorHAnsi" w:hAnsiTheme="minorHAnsi"/>
      <w:b/>
      <w:bCs/>
      <w:sz w:val="18"/>
    </w:rPr>
  </w:style>
  <w:style w:type="character" w:customStyle="1" w:styleId="BulletsChar">
    <w:name w:val="Bullets Char"/>
    <w:basedOn w:val="NmeroChar"/>
    <w:link w:val="Bullets"/>
    <w:rsid w:val="00273297"/>
    <w:rPr>
      <w:rFonts w:ascii="Now Alt Light" w:hAnsi="Now Alt Light"/>
      <w:color w:val="FFFFFF"/>
      <w:sz w:val="18"/>
      <w:szCs w:val="14"/>
    </w:rPr>
  </w:style>
  <w:style w:type="paragraph" w:customStyle="1" w:styleId="Lista">
    <w:name w:val="Lista"/>
    <w:basedOn w:val="Bullets"/>
    <w:link w:val="ListaChar"/>
    <w:rsid w:val="00383B56"/>
    <w:pPr>
      <w:numPr>
        <w:numId w:val="3"/>
      </w:numPr>
      <w:ind w:left="284" w:hanging="142"/>
    </w:pPr>
    <w:rPr>
      <w:rFonts w:asciiTheme="majorHAnsi" w:hAnsiTheme="majorHAnsi"/>
      <w:sz w:val="14"/>
      <w:szCs w:val="10"/>
    </w:rPr>
  </w:style>
  <w:style w:type="character" w:styleId="PlaceholderText">
    <w:name w:val="Placeholder Text"/>
    <w:basedOn w:val="DefaultParagraphFont"/>
    <w:uiPriority w:val="99"/>
    <w:semiHidden/>
    <w:rsid w:val="001B728C"/>
    <w:rPr>
      <w:color w:val="808080"/>
    </w:rPr>
  </w:style>
  <w:style w:type="character" w:customStyle="1" w:styleId="ListaChar">
    <w:name w:val="Lista Char"/>
    <w:basedOn w:val="BulletsChar"/>
    <w:link w:val="Lista"/>
    <w:rsid w:val="00383B56"/>
    <w:rPr>
      <w:rFonts w:asciiTheme="majorHAnsi" w:hAnsiTheme="majorHAnsi"/>
      <w:color w:val="FFFFFF"/>
      <w:sz w:val="14"/>
      <w:szCs w:val="10"/>
    </w:rPr>
  </w:style>
  <w:style w:type="paragraph" w:customStyle="1" w:styleId="Ttulo8">
    <w:name w:val="Título 8"/>
    <w:basedOn w:val="Heading7"/>
    <w:link w:val="Ttulo8Char"/>
    <w:qFormat/>
    <w:rsid w:val="00316528"/>
    <w:rPr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customStyle="1" w:styleId="Ttulo9">
    <w:name w:val="Título 9"/>
    <w:basedOn w:val="Ttulo8"/>
    <w:link w:val="Ttulo9Char"/>
    <w:qFormat/>
    <w:rsid w:val="00316528"/>
    <w:rPr>
      <w14:textOutline w14:w="9525" w14:cap="rnd" w14:cmpd="sng" w14:algn="ctr">
        <w14:solidFill>
          <w14:schemeClr w14:val="accent5"/>
        </w14:solidFill>
        <w14:prstDash w14:val="solid"/>
        <w14:bevel/>
      </w14:textOutline>
    </w:rPr>
  </w:style>
  <w:style w:type="character" w:customStyle="1" w:styleId="Ttulo8Char">
    <w:name w:val="Título 8 Char"/>
    <w:basedOn w:val="Heading7Char"/>
    <w:link w:val="Ttulo8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customStyle="1" w:styleId="Ttulo10">
    <w:name w:val="Título 10"/>
    <w:basedOn w:val="Ttulo9"/>
    <w:link w:val="Ttulo10Char"/>
    <w:qFormat/>
    <w:rsid w:val="00273297"/>
    <w:rPr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paragraph" w:customStyle="1" w:styleId="Nmero8">
    <w:name w:val="Número 8"/>
    <w:basedOn w:val="Nmero7"/>
    <w:link w:val="Nmero8Char"/>
    <w:qFormat/>
    <w:rsid w:val="00662191"/>
    <w:rPr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customStyle="1" w:styleId="Nmero9">
    <w:name w:val="Número 9"/>
    <w:basedOn w:val="Nmero8"/>
    <w:link w:val="Nmero9Char"/>
    <w:qFormat/>
    <w:rsid w:val="00662191"/>
    <w:rPr>
      <w14:textOutline w14:w="9525" w14:cap="rnd" w14:cmpd="sng" w14:algn="ctr">
        <w14:solidFill>
          <w14:schemeClr w14:val="accent5"/>
        </w14:solidFill>
        <w14:prstDash w14:val="solid"/>
        <w14:bevel/>
      </w14:textOutline>
    </w:rPr>
  </w:style>
  <w:style w:type="character" w:customStyle="1" w:styleId="Nmero8Char">
    <w:name w:val="Número 8 Char"/>
    <w:basedOn w:val="Nmero7Char"/>
    <w:link w:val="Nmero8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customStyle="1" w:styleId="Nmero10">
    <w:name w:val="Número 10"/>
    <w:basedOn w:val="Nmero9"/>
    <w:link w:val="Nmero10Char"/>
    <w:qFormat/>
    <w:rsid w:val="00662191"/>
    <w:rPr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Nmero9Char">
    <w:name w:val="Número 9 Char"/>
    <w:basedOn w:val="Nmero8Char"/>
    <w:link w:val="Nmero9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5"/>
        </w14:solidFill>
        <w14:prstDash w14:val="solid"/>
        <w14:bevel/>
      </w14:textOutline>
    </w:rPr>
  </w:style>
  <w:style w:type="paragraph" w:customStyle="1" w:styleId="Nmero11">
    <w:name w:val="Número 11"/>
    <w:basedOn w:val="Nmero10"/>
    <w:link w:val="Nmero11Char"/>
    <w:qFormat/>
    <w:rsid w:val="00662191"/>
    <w:rPr>
      <w:color w:val="AD72F7"/>
      <w14:textOutline w14:w="9525" w14:cap="rnd" w14:cmpd="sng" w14:algn="ctr">
        <w14:solidFill>
          <w14:srgbClr w14:val="E872F7"/>
        </w14:solidFill>
        <w14:prstDash w14:val="solid"/>
        <w14:bevel/>
      </w14:textOutline>
    </w:rPr>
  </w:style>
  <w:style w:type="character" w:customStyle="1" w:styleId="Nmero10Char">
    <w:name w:val="Número 10 Char"/>
    <w:basedOn w:val="Nmero9Char"/>
    <w:link w:val="Nmero10"/>
    <w:rsid w:val="00662191"/>
    <w:rPr>
      <w:rFonts w:ascii="Now Alt Light" w:hAnsi="Now Alt Light"/>
      <w:b/>
      <w:bCs/>
      <w:color w:val="F7A772" w:themeColor="background1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Ttulo9Char">
    <w:name w:val="Título 9 Char"/>
    <w:basedOn w:val="Ttulo8Char"/>
    <w:link w:val="Ttulo9"/>
    <w:rsid w:val="00316528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5"/>
        </w14:solidFill>
        <w14:prstDash w14:val="solid"/>
        <w14:bevel/>
      </w14:textOutline>
    </w:rPr>
  </w:style>
  <w:style w:type="character" w:customStyle="1" w:styleId="Nmero11Char">
    <w:name w:val="Número 11 Char"/>
    <w:basedOn w:val="Nmero10Char"/>
    <w:link w:val="Nmero11"/>
    <w:rsid w:val="00662191"/>
    <w:rPr>
      <w:rFonts w:ascii="Now Alt Light" w:hAnsi="Now Alt Light"/>
      <w:b/>
      <w:bCs/>
      <w:color w:val="AD72F7"/>
      <w:sz w:val="19"/>
      <w:szCs w:val="20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rgbClr w14:val="E872F7"/>
        </w14:solidFill>
        <w14:prstDash w14:val="solid"/>
        <w14:bevel/>
      </w14:textOutline>
    </w:rPr>
  </w:style>
  <w:style w:type="paragraph" w:customStyle="1" w:styleId="Ttulo11">
    <w:name w:val="Título 11"/>
    <w:basedOn w:val="Normal"/>
    <w:link w:val="Ttulo11Char"/>
    <w:qFormat/>
    <w:rsid w:val="00273297"/>
    <w:rPr>
      <w:color w:val="E872F7"/>
    </w:rPr>
  </w:style>
  <w:style w:type="character" w:customStyle="1" w:styleId="Ttulo10Char">
    <w:name w:val="Título 10 Char"/>
    <w:basedOn w:val="Ttulo9Char"/>
    <w:link w:val="Ttulo10"/>
    <w:rsid w:val="00273297"/>
    <w:rPr>
      <w:b/>
      <w:bCs/>
      <w:color w:val="FF99CC"/>
      <w:sz w:val="21"/>
      <w:szCs w:val="21"/>
      <w14:shadow w14:blurRad="63500" w14:dist="50800" w14:dir="54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paragraph" w:customStyle="1" w:styleId="Ttulo12">
    <w:name w:val="Título 12"/>
    <w:basedOn w:val="Ttulo11"/>
    <w:link w:val="Ttulo12Char"/>
    <w:qFormat/>
    <w:rsid w:val="00273297"/>
    <w:rPr>
      <w:color w:val="F77290"/>
    </w:rPr>
  </w:style>
  <w:style w:type="character" w:customStyle="1" w:styleId="Ttulo11Char">
    <w:name w:val="Título 11 Char"/>
    <w:basedOn w:val="DefaultParagraphFont"/>
    <w:link w:val="Ttulo11"/>
    <w:rsid w:val="00273297"/>
    <w:rPr>
      <w:color w:val="E872F7"/>
    </w:rPr>
  </w:style>
  <w:style w:type="paragraph" w:customStyle="1" w:styleId="Nmero12">
    <w:name w:val="Número 12"/>
    <w:basedOn w:val="Ttulo11"/>
    <w:link w:val="Nmero12Char"/>
    <w:qFormat/>
    <w:rsid w:val="00273297"/>
    <w:rPr>
      <w:rFonts w:asciiTheme="majorHAnsi" w:hAnsiTheme="majorHAnsi"/>
      <w:color w:val="F77290"/>
      <w:sz w:val="19"/>
      <w:szCs w:val="19"/>
    </w:rPr>
  </w:style>
  <w:style w:type="character" w:customStyle="1" w:styleId="Ttulo12Char">
    <w:name w:val="Título 12 Char"/>
    <w:basedOn w:val="Ttulo11Char"/>
    <w:link w:val="Ttulo12"/>
    <w:rsid w:val="00273297"/>
    <w:rPr>
      <w:color w:val="F77290"/>
    </w:rPr>
  </w:style>
  <w:style w:type="character" w:customStyle="1" w:styleId="Nmero12Char">
    <w:name w:val="Número 12 Char"/>
    <w:basedOn w:val="Ttulo11Char"/>
    <w:link w:val="Nmero12"/>
    <w:rsid w:val="00273297"/>
    <w:rPr>
      <w:rFonts w:asciiTheme="majorHAnsi" w:hAnsiTheme="majorHAnsi"/>
      <w:color w:val="F77290"/>
      <w:sz w:val="19"/>
      <w:szCs w:val="19"/>
    </w:rPr>
  </w:style>
  <w:style w:type="paragraph" w:customStyle="1" w:styleId="Nmero13">
    <w:name w:val="Número 13"/>
    <w:basedOn w:val="Nmero12"/>
    <w:link w:val="Nmero13Char"/>
    <w:qFormat/>
    <w:rsid w:val="00AD3370"/>
    <w:rPr>
      <w:color w:val="EA6CC0"/>
    </w:rPr>
  </w:style>
  <w:style w:type="paragraph" w:customStyle="1" w:styleId="Ttulo13">
    <w:name w:val="Título 13"/>
    <w:basedOn w:val="Ttulo12"/>
    <w:link w:val="Ttulo13Char"/>
    <w:qFormat/>
    <w:rsid w:val="00AD3370"/>
    <w:rPr>
      <w:color w:val="EA6CC0"/>
    </w:rPr>
  </w:style>
  <w:style w:type="character" w:customStyle="1" w:styleId="Nmero13Char">
    <w:name w:val="Número 13 Char"/>
    <w:basedOn w:val="Nmero12Char"/>
    <w:link w:val="Nmero13"/>
    <w:rsid w:val="00AD3370"/>
    <w:rPr>
      <w:rFonts w:asciiTheme="majorHAnsi" w:hAnsiTheme="majorHAnsi"/>
      <w:color w:val="EA6CC0"/>
      <w:sz w:val="19"/>
      <w:szCs w:val="19"/>
    </w:rPr>
  </w:style>
  <w:style w:type="character" w:customStyle="1" w:styleId="Ttulo13Char">
    <w:name w:val="Título 13 Char"/>
    <w:basedOn w:val="Ttulo12Char"/>
    <w:link w:val="Ttulo13"/>
    <w:rsid w:val="00AD3370"/>
    <w:rPr>
      <w:color w:val="EA6C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Plantilla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1T19:44:06.085"/>
    </inkml:context>
    <inkml:brush xml:id="br0">
      <inkml:brushProperty name="width" value="0.02497" units="cm"/>
      <inkml:brushProperty name="height" value="0.02497" units="cm"/>
      <inkml:brushProperty name="color" value="#66FFFF"/>
    </inkml:brush>
  </inkml:definitions>
  <inkml:trace contextRef="#ctx0" brushRef="#br0">1 3 1448 0 0,'0'1'0'0'0,"0"0"0"0"0,0-1 0 0 0,0 0 0 0 0,0 0 0 0 0,0 0 0 0 0,0 0 0 0 0,0 0 0 0 0,0 0 0 0 0,0 0 0 0 0,0-1 72 0 0,0 0-384 0 0,0 0 160 0 0,0 0 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1T20:04:46.423"/>
    </inkml:context>
    <inkml:brush xml:id="br0">
      <inkml:brushProperty name="width" value="0.025" units="cm"/>
      <inkml:brushProperty name="height" value="0.025" units="cm"/>
      <inkml:brushProperty name="color" value="#FF99CC"/>
    </inkml:brush>
  </inkml:definitions>
  <inkml:trace contextRef="#ctx0" brushRef="#br0">4 1 2248 0 0,'0'0'0'0'0,"-1"0"0"0"0,0 0 0 0 0,1 0 0 0 0,-1 0 0 0 0,1 0-840 0 0,0 0 416 0 0,0 0 152 0 0</inkml:trace>
</inkml:ink>
</file>

<file path=word/theme/theme1.xml><?xml version="1.0" encoding="utf-8"?>
<a:theme xmlns:a="http://schemas.openxmlformats.org/drawingml/2006/main" name="Tema de Office">
  <a:themeElements>
    <a:clrScheme name="Rainbow">
      <a:dk1>
        <a:srgbClr val="F77272"/>
      </a:dk1>
      <a:lt1>
        <a:srgbClr val="F7A772"/>
      </a:lt1>
      <a:dk2>
        <a:srgbClr val="F7DA72"/>
      </a:dk2>
      <a:lt2>
        <a:srgbClr val="BCF772"/>
      </a:lt2>
      <a:accent1>
        <a:srgbClr val="72F77D"/>
      </a:accent1>
      <a:accent2>
        <a:srgbClr val="72F7C8"/>
      </a:accent2>
      <a:accent3>
        <a:srgbClr val="72EEF7"/>
      </a:accent3>
      <a:accent4>
        <a:srgbClr val="72BAF7"/>
      </a:accent4>
      <a:accent5>
        <a:srgbClr val="7279F7"/>
      </a:accent5>
      <a:accent6>
        <a:srgbClr val="AD72F7"/>
      </a:accent6>
      <a:hlink>
        <a:srgbClr val="E872F7"/>
      </a:hlink>
      <a:folHlink>
        <a:srgbClr val="F772CB"/>
      </a:folHlink>
    </a:clrScheme>
    <a:fontScheme name="Custom 2">
      <a:majorFont>
        <a:latin typeface="Now Alt Light"/>
        <a:ea typeface=""/>
        <a:cs typeface=""/>
      </a:majorFont>
      <a:minorFont>
        <a:latin typeface="Sara Fon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E32ED-0FB3-4FF3-8435-83047A00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59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</dc:creator>
  <cp:keywords/>
  <dc:description/>
  <cp:lastModifiedBy>Sarita Capi</cp:lastModifiedBy>
  <cp:revision>2</cp:revision>
  <dcterms:created xsi:type="dcterms:W3CDTF">2020-11-09T16:35:00Z</dcterms:created>
  <dcterms:modified xsi:type="dcterms:W3CDTF">2020-11-09T17:35:00Z</dcterms:modified>
</cp:coreProperties>
</file>